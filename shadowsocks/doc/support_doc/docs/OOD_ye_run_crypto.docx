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944251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10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/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Shadowsocks</w:t>
      </w:r>
      <w:proofErr w:type="spellEnd"/>
      <w:r>
        <w:rPr>
          <w:rFonts w:ascii="微软雅黑" w:eastAsia="微软雅黑" w:hAnsi="微软雅黑" w:hint="eastAsia"/>
        </w:rPr>
        <w:t>是一款比较知名和应用比较广泛的翻墙软件。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</w:t>
      </w:r>
      <w:proofErr w:type="spellEnd"/>
      <w:r>
        <w:rPr>
          <w:rFonts w:ascii="微软雅黑" w:eastAsia="微软雅黑" w:hAnsi="微软雅黑" w:hint="eastAsia"/>
        </w:rPr>
        <w:t>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</w:t>
      </w:r>
      <w:proofErr w:type="spellEnd"/>
      <w:r>
        <w:rPr>
          <w:rFonts w:ascii="微软雅黑" w:eastAsia="微软雅黑" w:hAnsi="微软雅黑" w:hint="eastAsia"/>
        </w:rPr>
        <w:t>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proofErr w:type="spellEnd"/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proofErr w:type="spellEnd"/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proofErr w:type="spellStart"/>
      <w:r>
        <w:rPr>
          <w:rFonts w:hint="eastAsia"/>
        </w:rPr>
        <w:t>Shadowsocks</w:t>
      </w:r>
      <w:proofErr w:type="spellEnd"/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</w:t>
      </w:r>
      <w:proofErr w:type="gramStart"/>
      <w:r w:rsidR="008A75EE">
        <w:rPr>
          <w:rFonts w:hint="eastAsia"/>
        </w:rPr>
        <w:t>况</w:t>
      </w:r>
      <w:proofErr w:type="gramEnd"/>
      <w:r w:rsidR="008A75EE">
        <w:rPr>
          <w:rFonts w:hint="eastAsia"/>
        </w:rPr>
        <w:t>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proofErr w:type="spellStart"/>
      <w:r w:rsidR="00BD2CAE">
        <w:rPr>
          <w:rFonts w:hint="eastAsia"/>
        </w:rPr>
        <w:t>ip</w:t>
      </w:r>
      <w:proofErr w:type="spellEnd"/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C3" w:rsidRPr="005A1AC3" w:rsidRDefault="00CC3959" w:rsidP="00C574C8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图</w:t>
      </w:r>
    </w:p>
    <w:p w:rsidR="00A41012" w:rsidRDefault="00A41012" w:rsidP="00A41012">
      <w:pPr>
        <w:pStyle w:val="2"/>
      </w:pPr>
      <w:bookmarkStart w:id="5" w:name="_Toc499830166"/>
      <w:r>
        <w:rPr>
          <w:rFonts w:hint="eastAsia"/>
        </w:rPr>
        <w:lastRenderedPageBreak/>
        <w:t>基本模型</w:t>
      </w:r>
      <w:bookmarkEnd w:id="5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DA07F8" w:rsidRDefault="00DA07F8" w:rsidP="00A41012">
      <w:pPr>
        <w:ind w:firstLineChars="200" w:firstLine="360"/>
      </w:pPr>
      <w:r>
        <w:rPr>
          <w:rFonts w:hint="eastAsia"/>
        </w:rPr>
        <w:t>分析阶段：</w:t>
      </w:r>
    </w:p>
    <w:p w:rsidR="007F5665" w:rsidRDefault="007F5665" w:rsidP="00A41012">
      <w:pPr>
        <w:ind w:firstLineChars="200" w:firstLine="360"/>
      </w:pPr>
    </w:p>
    <w:p w:rsidR="007F5665" w:rsidRDefault="007F5665" w:rsidP="00A41012">
      <w:pPr>
        <w:ind w:firstLineChars="200" w:firstLine="360"/>
      </w:pPr>
    </w:p>
    <w:p w:rsidR="00234610" w:rsidRDefault="00234610" w:rsidP="00A41012">
      <w:pPr>
        <w:ind w:firstLineChars="200" w:firstLine="360"/>
      </w:pPr>
      <w:r>
        <w:rPr>
          <w:noProof/>
        </w:rPr>
        <w:drawing>
          <wp:inline distT="0" distB="0" distL="0" distR="0" wp14:anchorId="5B4685AD" wp14:editId="3B831F42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这个类做必要</w:t>
            </w:r>
            <w:proofErr w:type="gramEnd"/>
            <w:r>
              <w:rPr>
                <w:rFonts w:hint="eastAsia"/>
              </w:rPr>
              <w:t>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p w:rsidR="00AA25AA" w:rsidRDefault="00AA25AA" w:rsidP="00A41012">
      <w:pPr>
        <w:ind w:firstLineChars="200" w:firstLine="360"/>
      </w:pPr>
    </w:p>
    <w:p w:rsidR="008D02BB" w:rsidRPr="005A1AC3" w:rsidRDefault="008D02BB" w:rsidP="00C574C8"/>
    <w:p w:rsidR="002949ED" w:rsidRDefault="002949ED" w:rsidP="002949ED">
      <w:pPr>
        <w:pStyle w:val="2"/>
      </w:pPr>
      <w:bookmarkStart w:id="6" w:name="_Toc499830167"/>
      <w:r>
        <w:rPr>
          <w:rFonts w:hint="eastAsia"/>
        </w:rPr>
        <w:t>辅助模型</w:t>
      </w:r>
      <w:bookmarkEnd w:id="6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7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7"/>
    </w:p>
    <w:p w:rsidR="00F450E1" w:rsidRDefault="00F450E1" w:rsidP="00F450E1">
      <w:pPr>
        <w:ind w:firstLineChars="200" w:firstLine="360"/>
        <w:rPr>
          <w:rFonts w:hint="eastAsia"/>
        </w:rPr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C574C8" w:rsidRDefault="00C574C8" w:rsidP="00F450E1">
      <w:pPr>
        <w:ind w:firstLineChars="200"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403ED7" wp14:editId="4C630065">
            <wp:extent cx="5486400" cy="45129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574C8" w:rsidRDefault="00C574C8" w:rsidP="00C574C8">
      <w:pPr>
        <w:ind w:firstLineChars="200" w:firstLine="360"/>
        <w:jc w:val="center"/>
        <w:rPr>
          <w:rFonts w:hint="eastAsia"/>
        </w:rPr>
      </w:pPr>
      <w:r>
        <w:rPr>
          <w:rFonts w:hint="eastAsia"/>
        </w:rPr>
        <w:t>数据加密过程活动图</w:t>
      </w:r>
    </w:p>
    <w:p w:rsidR="00C574C8" w:rsidRDefault="00C574C8" w:rsidP="00C574C8">
      <w:pPr>
        <w:ind w:firstLineChars="200" w:firstLine="360"/>
        <w:jc w:val="center"/>
      </w:pP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9" w:name="_Toc499830169"/>
      <w:r>
        <w:rPr>
          <w:rFonts w:hint="eastAsia"/>
        </w:rPr>
        <w:t>问题域部分</w:t>
      </w:r>
      <w:bookmarkEnd w:id="9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域部分</w:t>
      </w:r>
      <w:proofErr w:type="gramEnd"/>
      <w:r>
        <w:rPr>
          <w:rFonts w:hint="eastAsia"/>
        </w:rPr>
        <w:t>主要是对</w:t>
      </w:r>
    </w:p>
    <w:p w:rsidR="00D61871" w:rsidRDefault="00D61871" w:rsidP="00D61871">
      <w:pPr>
        <w:pStyle w:val="2"/>
      </w:pPr>
      <w:bookmarkStart w:id="10" w:name="_Toc499830170"/>
      <w:r>
        <w:rPr>
          <w:rFonts w:hint="eastAsia"/>
        </w:rPr>
        <w:t>数据接口部分</w:t>
      </w:r>
      <w:bookmarkEnd w:id="10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1" w:name="_Toc499830171"/>
      <w:r>
        <w:rPr>
          <w:rFonts w:hint="eastAsia"/>
        </w:rPr>
        <w:lastRenderedPageBreak/>
        <w:t>控制驱动部分</w:t>
      </w:r>
      <w:bookmarkEnd w:id="11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2" w:name="_Toc499830172"/>
      <w:r>
        <w:rPr>
          <w:rFonts w:hint="eastAsia"/>
        </w:rPr>
        <w:t>人机交互部分</w:t>
      </w:r>
      <w:bookmarkEnd w:id="12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3" w:name="_Toc499830173"/>
      <w:r>
        <w:rPr>
          <w:rFonts w:hint="eastAsia"/>
        </w:rPr>
        <w:t>总结</w:t>
      </w:r>
      <w:bookmarkEnd w:id="13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18"/>
      <w:footerReference w:type="default" r:id="rId19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251" w:rsidRDefault="00944251">
      <w:pPr>
        <w:spacing w:after="0" w:line="240" w:lineRule="auto"/>
        <w:ind w:firstLine="360"/>
      </w:pPr>
      <w:r>
        <w:separator/>
      </w:r>
    </w:p>
  </w:endnote>
  <w:endnote w:type="continuationSeparator" w:id="0">
    <w:p w:rsidR="00944251" w:rsidRDefault="00944251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251" w:rsidRDefault="00944251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944251" w:rsidRDefault="00944251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5AA" w:rsidRDefault="00AA25A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25AA" w:rsidRDefault="00AA25AA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574C8" w:rsidRPr="00C574C8">
                            <w:rPr>
                              <w:lang w:val="zh-CN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AA25AA" w:rsidRDefault="00AA25AA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574C8" w:rsidRPr="00C574C8">
                      <w:rPr>
                        <w:lang w:val="zh-CN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DF"/>
    <w:rsid w:val="00001685"/>
    <w:rsid w:val="000179AD"/>
    <w:rsid w:val="00046B32"/>
    <w:rsid w:val="000873C3"/>
    <w:rsid w:val="000A44DF"/>
    <w:rsid w:val="000B4147"/>
    <w:rsid w:val="000C1BB2"/>
    <w:rsid w:val="000E763B"/>
    <w:rsid w:val="000E7F9E"/>
    <w:rsid w:val="0011241B"/>
    <w:rsid w:val="001143AE"/>
    <w:rsid w:val="00114476"/>
    <w:rsid w:val="0017744C"/>
    <w:rsid w:val="001B0F05"/>
    <w:rsid w:val="001E119E"/>
    <w:rsid w:val="00210991"/>
    <w:rsid w:val="00234610"/>
    <w:rsid w:val="00281F80"/>
    <w:rsid w:val="002949ED"/>
    <w:rsid w:val="002C5C80"/>
    <w:rsid w:val="002D0807"/>
    <w:rsid w:val="002E2D37"/>
    <w:rsid w:val="003020D5"/>
    <w:rsid w:val="00337A73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1AC3"/>
    <w:rsid w:val="005A20F1"/>
    <w:rsid w:val="005B1F52"/>
    <w:rsid w:val="005B5752"/>
    <w:rsid w:val="005F1E4C"/>
    <w:rsid w:val="0064715F"/>
    <w:rsid w:val="00654249"/>
    <w:rsid w:val="00674FCA"/>
    <w:rsid w:val="006A18CB"/>
    <w:rsid w:val="006C5789"/>
    <w:rsid w:val="006E6F13"/>
    <w:rsid w:val="00700698"/>
    <w:rsid w:val="007077EE"/>
    <w:rsid w:val="00715023"/>
    <w:rsid w:val="007426FD"/>
    <w:rsid w:val="007836F8"/>
    <w:rsid w:val="00795061"/>
    <w:rsid w:val="007E69DA"/>
    <w:rsid w:val="007F5665"/>
    <w:rsid w:val="00804E8A"/>
    <w:rsid w:val="00847BF1"/>
    <w:rsid w:val="00887692"/>
    <w:rsid w:val="008A08C3"/>
    <w:rsid w:val="008A75EE"/>
    <w:rsid w:val="008B1851"/>
    <w:rsid w:val="008D02BB"/>
    <w:rsid w:val="008E5CDF"/>
    <w:rsid w:val="008E6936"/>
    <w:rsid w:val="008E6F9E"/>
    <w:rsid w:val="008F56C7"/>
    <w:rsid w:val="00906E44"/>
    <w:rsid w:val="00916FCD"/>
    <w:rsid w:val="00944251"/>
    <w:rsid w:val="00972911"/>
    <w:rsid w:val="009B051B"/>
    <w:rsid w:val="009B7C26"/>
    <w:rsid w:val="009C279A"/>
    <w:rsid w:val="009D4C08"/>
    <w:rsid w:val="009D4CC2"/>
    <w:rsid w:val="009F4A9B"/>
    <w:rsid w:val="00A271C5"/>
    <w:rsid w:val="00A41012"/>
    <w:rsid w:val="00A8606C"/>
    <w:rsid w:val="00AA1A14"/>
    <w:rsid w:val="00AA25AA"/>
    <w:rsid w:val="00AB35E5"/>
    <w:rsid w:val="00AD34F4"/>
    <w:rsid w:val="00B52402"/>
    <w:rsid w:val="00BB03FD"/>
    <w:rsid w:val="00BB48C6"/>
    <w:rsid w:val="00BD2CAE"/>
    <w:rsid w:val="00BD3F46"/>
    <w:rsid w:val="00BE0FCF"/>
    <w:rsid w:val="00C1316A"/>
    <w:rsid w:val="00C574C8"/>
    <w:rsid w:val="00C91218"/>
    <w:rsid w:val="00CB36DB"/>
    <w:rsid w:val="00CC2F8D"/>
    <w:rsid w:val="00CC3959"/>
    <w:rsid w:val="00CF3962"/>
    <w:rsid w:val="00D61871"/>
    <w:rsid w:val="00D842D8"/>
    <w:rsid w:val="00D94FF3"/>
    <w:rsid w:val="00DA07F8"/>
    <w:rsid w:val="00DA7868"/>
    <w:rsid w:val="00DD52A6"/>
    <w:rsid w:val="00E14DD3"/>
    <w:rsid w:val="00E206FA"/>
    <w:rsid w:val="00EA135C"/>
    <w:rsid w:val="00EB776A"/>
    <w:rsid w:val="00EE25B3"/>
    <w:rsid w:val="00EE65D0"/>
    <w:rsid w:val="00F450E1"/>
    <w:rsid w:val="00F514B6"/>
    <w:rsid w:val="00F5755F"/>
    <w:rsid w:val="00F76C4C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023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0E7F9E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0E7F9E"/>
    <w:rPr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15023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paragraph" w:styleId="af3">
    <w:name w:val="Balloon Text"/>
    <w:basedOn w:val="a0"/>
    <w:link w:val="Char3"/>
    <w:uiPriority w:val="99"/>
    <w:semiHidden/>
    <w:unhideWhenUsed/>
    <w:rsid w:val="000E7F9E"/>
    <w:pPr>
      <w:spacing w:after="0" w:line="240" w:lineRule="auto"/>
    </w:pPr>
    <w:rPr>
      <w:szCs w:val="18"/>
    </w:rPr>
  </w:style>
  <w:style w:type="character" w:customStyle="1" w:styleId="Char3">
    <w:name w:val="批注框文本 Char"/>
    <w:basedOn w:val="a1"/>
    <w:link w:val="af3"/>
    <w:uiPriority w:val="99"/>
    <w:semiHidden/>
    <w:rsid w:val="000E7F9E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69"/>
    <w:rsid w:val="000C3BAB"/>
    <w:rsid w:val="001B203F"/>
    <w:rsid w:val="00233E69"/>
    <w:rsid w:val="004A5791"/>
    <w:rsid w:val="00764BFF"/>
    <w:rsid w:val="00AB5D81"/>
    <w:rsid w:val="00AF6D93"/>
    <w:rsid w:val="00B032B9"/>
    <w:rsid w:val="00DF0D3F"/>
    <w:rsid w:val="00E939B0"/>
    <w:rsid w:val="00EA646A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DCB71F-DCC2-479D-AE9B-9ACE7B1D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</Template>
  <TotalTime>3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>ye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林奇峰</dc:creator>
  <cp:lastModifiedBy>ye</cp:lastModifiedBy>
  <cp:revision>3</cp:revision>
  <dcterms:created xsi:type="dcterms:W3CDTF">2017-12-26T15:42:00Z</dcterms:created>
  <dcterms:modified xsi:type="dcterms:W3CDTF">2017-12-26T15:45:00Z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